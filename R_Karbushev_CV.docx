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461"/>
        <w:gridCol w:w="2655"/>
        <w:gridCol w:w="1455"/>
        <w:gridCol w:w="3840"/>
      </w:tblGrid>
      <w:tr w:rsidR="00E3747D" w:rsidTr="005E4E7E">
        <w:trPr>
          <w:trHeight w:val="526"/>
        </w:trPr>
        <w:tc>
          <w:tcPr>
            <w:tcW w:w="5000" w:type="pct"/>
            <w:gridSpan w:val="4"/>
            <w:shd w:val="clear" w:color="auto" w:fill="auto"/>
            <w:vAlign w:val="bottom"/>
          </w:tcPr>
          <w:p w:rsidR="00E3747D" w:rsidRPr="00787338" w:rsidRDefault="00E3747D" w:rsidP="005E4E7E">
            <w:pPr>
              <w:pStyle w:val="Name"/>
              <w:jc w:val="right"/>
            </w:pPr>
            <w:r>
              <w:t>Karbushev Roman</w:t>
            </w:r>
          </w:p>
        </w:tc>
      </w:tr>
      <w:tr w:rsidR="00E3747D" w:rsidRPr="00DB223B" w:rsidTr="005E4E7E">
        <w:trPr>
          <w:trHeight w:val="598"/>
        </w:trPr>
        <w:tc>
          <w:tcPr>
            <w:tcW w:w="2457" w:type="pct"/>
            <w:gridSpan w:val="2"/>
            <w:shd w:val="clear" w:color="auto" w:fill="auto"/>
            <w:vAlign w:val="bottom"/>
          </w:tcPr>
          <w:p w:rsidR="00E3747D" w:rsidRDefault="00E3747D" w:rsidP="005E4E7E">
            <w:pPr>
              <w:pStyle w:val="PersonalInfo"/>
            </w:pPr>
          </w:p>
        </w:tc>
        <w:tc>
          <w:tcPr>
            <w:tcW w:w="2543" w:type="pct"/>
            <w:gridSpan w:val="2"/>
            <w:shd w:val="clear" w:color="auto" w:fill="auto"/>
            <w:vAlign w:val="bottom"/>
          </w:tcPr>
          <w:p w:rsidR="00E3747D" w:rsidRPr="00643C04" w:rsidRDefault="00E3747D" w:rsidP="005E4E7E">
            <w:pPr>
              <w:pStyle w:val="PersonalInfoRight"/>
              <w:rPr>
                <w:sz w:val="22"/>
              </w:rPr>
            </w:pPr>
            <w:r>
              <w:rPr>
                <w:sz w:val="22"/>
              </w:rPr>
              <w:t>QAEngineer</w:t>
            </w:r>
          </w:p>
          <w:p w:rsidR="00E3747D" w:rsidRDefault="00E3747D" w:rsidP="005E4E7E">
            <w:pPr>
              <w:pStyle w:val="PersonalInfoRight"/>
              <w:ind w:left="-245"/>
              <w:rPr>
                <w:sz w:val="22"/>
              </w:rPr>
            </w:pPr>
            <w:r>
              <w:rPr>
                <w:sz w:val="22"/>
              </w:rPr>
              <w:t xml:space="preserve">Mobile: +380635888233 </w:t>
            </w:r>
          </w:p>
          <w:p w:rsidR="00E3747D" w:rsidRDefault="00E3747D" w:rsidP="005E4E7E">
            <w:pPr>
              <w:pStyle w:val="PersonalInfoRight"/>
              <w:ind w:left="-245"/>
              <w:rPr>
                <w:sz w:val="22"/>
              </w:rPr>
            </w:pPr>
            <w:r w:rsidRPr="0011599B">
              <w:rPr>
                <w:sz w:val="22"/>
              </w:rPr>
              <w:t>Email</w:t>
            </w:r>
            <w:r>
              <w:t xml:space="preserve">: </w:t>
            </w:r>
            <w:hyperlink r:id="rId11" w:history="1">
              <w:r w:rsidR="00702EDF" w:rsidRPr="00A36FBE">
                <w:rPr>
                  <w:rStyle w:val="ac"/>
                  <w:sz w:val="22"/>
                  <w:lang w:val="ru-RU"/>
                </w:rPr>
                <w:t>KarbushevRoma</w:t>
              </w:r>
              <w:r w:rsidR="00702EDF" w:rsidRPr="00A36FBE">
                <w:rPr>
                  <w:rStyle w:val="ac"/>
                  <w:sz w:val="22"/>
                </w:rPr>
                <w:t>@gmail.com</w:t>
              </w:r>
            </w:hyperlink>
          </w:p>
          <w:p w:rsidR="00E3747D" w:rsidRDefault="00E3747D" w:rsidP="005E4E7E">
            <w:pPr>
              <w:pStyle w:val="PersonalInfoRight"/>
              <w:ind w:left="-245"/>
              <w:rPr>
                <w:sz w:val="22"/>
              </w:rPr>
            </w:pPr>
            <w:r>
              <w:rPr>
                <w:sz w:val="22"/>
              </w:rPr>
              <w:t>Skype: Karbushev_Roman</w:t>
            </w:r>
          </w:p>
          <w:p w:rsidR="00E3747D" w:rsidRPr="00DB223B" w:rsidRDefault="00E3747D" w:rsidP="005E4E7E">
            <w:pPr>
              <w:pStyle w:val="PersonalInfoRight"/>
              <w:ind w:left="-245"/>
              <w:rPr>
                <w:sz w:val="22"/>
              </w:rPr>
            </w:pPr>
            <w:r>
              <w:rPr>
                <w:sz w:val="22"/>
              </w:rPr>
              <w:t>Age 22</w:t>
            </w:r>
          </w:p>
        </w:tc>
      </w:tr>
      <w:tr w:rsidR="00E3747D" w:rsidRPr="00DB223B" w:rsidTr="005E4E7E">
        <w:trPr>
          <w:trHeight w:val="219"/>
        </w:trPr>
        <w:tc>
          <w:tcPr>
            <w:tcW w:w="5000" w:type="pct"/>
            <w:gridSpan w:val="4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E3747D" w:rsidRPr="00DB223B" w:rsidRDefault="00E3747D" w:rsidP="005E4E7E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E3747D" w:rsidRPr="00787338" w:rsidTr="005E4E7E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E3747D" w:rsidRPr="00E378D1" w:rsidRDefault="00E3747D" w:rsidP="005E4E7E">
            <w:pPr>
              <w:pStyle w:val="ContentHeading"/>
              <w:jc w:val="left"/>
              <w:rPr>
                <w:color w:val="215868" w:themeColor="accent5" w:themeShade="80"/>
                <w:lang w:val="ru-RU"/>
              </w:rPr>
            </w:pPr>
          </w:p>
        </w:tc>
        <w:tc>
          <w:tcPr>
            <w:tcW w:w="381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E3747D" w:rsidRPr="00754606" w:rsidRDefault="00E3747D" w:rsidP="005E4E7E">
            <w:pPr>
              <w:jc w:val="both"/>
              <w:rPr>
                <w:sz w:val="20"/>
                <w:szCs w:val="20"/>
              </w:rPr>
            </w:pPr>
            <w:r w:rsidRPr="00754606">
              <w:rPr>
                <w:sz w:val="20"/>
                <w:szCs w:val="20"/>
              </w:rPr>
              <w:t xml:space="preserve">   Starting</w:t>
            </w:r>
            <w:r w:rsidR="00574CEC">
              <w:rPr>
                <w:sz w:val="20"/>
                <w:szCs w:val="20"/>
              </w:rPr>
              <w:t xml:space="preserve"> career in IT industry – </w:t>
            </w:r>
            <w:r w:rsidRPr="00754606">
              <w:rPr>
                <w:sz w:val="20"/>
                <w:szCs w:val="20"/>
              </w:rPr>
              <w:t xml:space="preserve">QA Engineer. </w:t>
            </w:r>
          </w:p>
          <w:p w:rsidR="00E3747D" w:rsidRPr="00754606" w:rsidRDefault="00E3747D" w:rsidP="005E4E7E">
            <w:pPr>
              <w:jc w:val="both"/>
              <w:rPr>
                <w:sz w:val="20"/>
                <w:szCs w:val="20"/>
              </w:rPr>
            </w:pPr>
          </w:p>
          <w:p w:rsidR="00E3747D" w:rsidRPr="00754606" w:rsidRDefault="00FB1FD6" w:rsidP="005E4E7E">
            <w:pPr>
              <w:pStyle w:val="HTML"/>
              <w:shd w:val="clear" w:color="auto" w:fill="FFFFFF"/>
              <w:ind w:left="142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 have</w:t>
            </w:r>
            <w:r w:rsidR="00E3747D" w:rsidRPr="00754606">
              <w:rPr>
                <w:rFonts w:asciiTheme="minorHAnsi" w:hAnsiTheme="minorHAnsi" w:cstheme="minorHAnsi"/>
                <w:lang w:val="en-US"/>
              </w:rPr>
              <w:t xml:space="preserve"> understanding and knowledge of life cycle software, understanding of the goals and objectives of the testing process , the testing phase.</w:t>
            </w:r>
          </w:p>
          <w:p w:rsidR="00E3747D" w:rsidRPr="00754606" w:rsidRDefault="00E3747D" w:rsidP="005E4E7E">
            <w:pPr>
              <w:ind w:left="142"/>
              <w:jc w:val="both"/>
              <w:rPr>
                <w:sz w:val="20"/>
                <w:szCs w:val="20"/>
              </w:rPr>
            </w:pPr>
          </w:p>
          <w:p w:rsidR="00E3747D" w:rsidRPr="00754606" w:rsidRDefault="00E3747D" w:rsidP="005E4E7E">
            <w:pPr>
              <w:pStyle w:val="HTML"/>
              <w:shd w:val="clear" w:color="auto" w:fill="FFFFFF"/>
              <w:ind w:left="142"/>
              <w:rPr>
                <w:rFonts w:asciiTheme="minorHAnsi" w:hAnsiTheme="minorHAnsi" w:cstheme="minorHAnsi"/>
                <w:lang w:val="en-US"/>
              </w:rPr>
            </w:pPr>
            <w:r w:rsidRPr="00B97C44">
              <w:rPr>
                <w:rFonts w:asciiTheme="minorHAnsi" w:hAnsiTheme="minorHAnsi" w:cstheme="minorHAnsi"/>
                <w:lang w:val="en-US"/>
              </w:rPr>
              <w:t>Understanding the life cycle of bugs</w:t>
            </w:r>
            <w:r w:rsidRPr="00754606">
              <w:rPr>
                <w:rFonts w:asciiTheme="minorHAnsi" w:hAnsiTheme="minorHAnsi" w:cstheme="minorHAnsi"/>
                <w:lang w:val="en-US"/>
              </w:rPr>
              <w:t>, basic knowledge of the methods, models and types of testing .</w:t>
            </w:r>
          </w:p>
          <w:p w:rsidR="00E3747D" w:rsidRPr="00787338" w:rsidRDefault="00E3747D" w:rsidP="005E4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ru-RU"/>
              </w:rPr>
            </w:pPr>
          </w:p>
        </w:tc>
      </w:tr>
      <w:tr w:rsidR="00E3747D" w:rsidTr="002C119B">
        <w:trPr>
          <w:trHeight w:val="1766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E3747D" w:rsidRPr="000A24CF" w:rsidRDefault="00E3747D" w:rsidP="005E4E7E">
            <w:pPr>
              <w:pStyle w:val="ContentHeading"/>
              <w:jc w:val="left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Skills</w:t>
            </w:r>
          </w:p>
        </w:tc>
        <w:tc>
          <w:tcPr>
            <w:tcW w:w="1974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3747D" w:rsidRPr="007C1956" w:rsidRDefault="00E3747D" w:rsidP="005E4E7E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E3747D" w:rsidRDefault="00E3747D" w:rsidP="005E4E7E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Pascal </w:t>
            </w:r>
          </w:p>
          <w:p w:rsidR="00E3747D" w:rsidRDefault="00E3747D" w:rsidP="005E4E7E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:rsidR="00E3747D" w:rsidRDefault="00E3747D" w:rsidP="005E4E7E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5638BE" w:rsidRDefault="005638BE" w:rsidP="005638BE">
            <w:pPr>
              <w:pStyle w:val="BulletedList"/>
              <w:numPr>
                <w:ilvl w:val="0"/>
                <w:numId w:val="0"/>
              </w:numPr>
              <w:spacing w:before="120"/>
              <w:ind w:left="158"/>
              <w:rPr>
                <w:sz w:val="20"/>
              </w:rPr>
            </w:pPr>
            <w:r>
              <w:rPr>
                <w:sz w:val="20"/>
              </w:rPr>
              <w:t>Basic knowledge:</w:t>
            </w:r>
          </w:p>
          <w:p w:rsidR="00E3747D" w:rsidRDefault="00E3747D" w:rsidP="005E4E7E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:rsidR="00DF641F" w:rsidRDefault="00DF641F" w:rsidP="005E4E7E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MySQL</w:t>
            </w:r>
            <w:bookmarkStart w:id="0" w:name="_GoBack"/>
            <w:bookmarkEnd w:id="0"/>
          </w:p>
          <w:p w:rsidR="00E3747D" w:rsidRPr="00E438C8" w:rsidRDefault="00E3747D" w:rsidP="005E4E7E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3747D" w:rsidRPr="000A24CF" w:rsidRDefault="00E3747D" w:rsidP="005E4E7E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cstheme="minorHAnsi"/>
                <w:color w:val="31849B"/>
              </w:rPr>
            </w:pPr>
            <w:r w:rsidRPr="000A24CF">
              <w:rPr>
                <w:rFonts w:cstheme="minorHAnsi"/>
                <w:color w:val="31849B"/>
              </w:rPr>
              <w:t>Office &amp; Management Support Software</w:t>
            </w:r>
          </w:p>
          <w:p w:rsidR="00E3747D" w:rsidRPr="000A24CF" w:rsidRDefault="00E3747D" w:rsidP="005E4E7E">
            <w:pPr>
              <w:pStyle w:val="BulletedList"/>
              <w:spacing w:before="120"/>
              <w:ind w:hanging="202"/>
              <w:rPr>
                <w:rFonts w:cstheme="minorHAnsi"/>
              </w:rPr>
            </w:pPr>
            <w:r w:rsidRPr="000A24CF">
              <w:rPr>
                <w:rFonts w:cstheme="minorHAnsi"/>
              </w:rPr>
              <w:t>Microsoft office (Word, Excel, Power Point, Outlook)</w:t>
            </w:r>
          </w:p>
          <w:p w:rsidR="00E3747D" w:rsidRPr="000A24CF" w:rsidRDefault="00E3747D" w:rsidP="005E4E7E">
            <w:pPr>
              <w:pStyle w:val="BulletedList"/>
              <w:spacing w:before="120"/>
              <w:ind w:hanging="202"/>
              <w:rPr>
                <w:rFonts w:cstheme="minorHAnsi"/>
              </w:rPr>
            </w:pPr>
            <w:r w:rsidRPr="000A24CF">
              <w:rPr>
                <w:rFonts w:cstheme="minorHAnsi"/>
              </w:rPr>
              <w:t>Far manager, Free commander etc.</w:t>
            </w:r>
          </w:p>
          <w:p w:rsidR="00E3747D" w:rsidRPr="00E438C8" w:rsidRDefault="00E3747D" w:rsidP="005E4E7E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</w:tc>
      </w:tr>
      <w:tr w:rsidR="00E3747D" w:rsidRPr="00A83012" w:rsidTr="005E4E7E">
        <w:trPr>
          <w:trHeight w:val="1586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EEECE1" w:themeColor="background2"/>
              <w:right w:val="single" w:sz="4" w:space="0" w:color="D9D9D9" w:themeColor="background1" w:themeShade="D9"/>
            </w:tcBorders>
            <w:shd w:val="thinDiagStripe" w:color="F9F9F9" w:fill="auto"/>
          </w:tcPr>
          <w:p w:rsidR="00E3747D" w:rsidRPr="00AD7D85" w:rsidRDefault="00E3747D" w:rsidP="005E4E7E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974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3747D" w:rsidRPr="007C1956" w:rsidRDefault="00E3747D" w:rsidP="00F2770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E3747D" w:rsidRPr="00E6515D" w:rsidRDefault="00E3747D" w:rsidP="005E4E7E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Microsoft Windows 95/ 98/ 2000/ XP/ Windows </w:t>
            </w:r>
            <w:r>
              <w:rPr>
                <w:sz w:val="20"/>
              </w:rPr>
              <w:t>7/</w:t>
            </w:r>
            <w:r w:rsidRPr="00380FBE">
              <w:rPr>
                <w:sz w:val="20"/>
              </w:rPr>
              <w:t>Windows</w:t>
            </w:r>
            <w:r>
              <w:rPr>
                <w:sz w:val="20"/>
              </w:rPr>
              <w:t xml:space="preserve"> 8</w:t>
            </w:r>
          </w:p>
          <w:p w:rsidR="00E3747D" w:rsidRPr="00F8039E" w:rsidRDefault="00E3747D" w:rsidP="005E4E7E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>Linux</w:t>
            </w:r>
            <w:r>
              <w:rPr>
                <w:sz w:val="20"/>
              </w:rPr>
              <w:t>(Ubuntu)</w:t>
            </w:r>
          </w:p>
          <w:p w:rsidR="00E3747D" w:rsidRDefault="00E3747D" w:rsidP="005E4E7E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>
              <w:rPr>
                <w:sz w:val="20"/>
              </w:rPr>
              <w:t>Android</w:t>
            </w:r>
          </w:p>
          <w:p w:rsidR="00E3747D" w:rsidRPr="008E08E4" w:rsidRDefault="00E3747D" w:rsidP="005E4E7E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8E08E4">
              <w:rPr>
                <w:sz w:val="20"/>
              </w:rPr>
              <w:t>Mac OS</w:t>
            </w:r>
          </w:p>
          <w:p w:rsidR="00E3747D" w:rsidRPr="000A24CF" w:rsidRDefault="00E3747D" w:rsidP="005E4E7E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8E08E4">
              <w:rPr>
                <w:sz w:val="20"/>
              </w:rPr>
              <w:t>iOS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2770C" w:rsidRPr="007C1956" w:rsidRDefault="00F2770C" w:rsidP="00F2770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Bugtraking System</w:t>
            </w:r>
          </w:p>
          <w:p w:rsidR="00F2770C" w:rsidRPr="00702EDF" w:rsidRDefault="00F2770C" w:rsidP="00F2770C">
            <w:pPr>
              <w:pStyle w:val="BulletedList"/>
              <w:spacing w:before="120"/>
              <w:ind w:hanging="202"/>
              <w:rPr>
                <w:color w:val="000000" w:themeColor="text1"/>
                <w:sz w:val="20"/>
              </w:rPr>
            </w:pPr>
            <w:r w:rsidRPr="00702EDF">
              <w:rPr>
                <w:color w:val="000000" w:themeColor="text1"/>
                <w:sz w:val="20"/>
              </w:rPr>
              <w:t>Jira</w:t>
            </w:r>
          </w:p>
          <w:p w:rsidR="00F2770C" w:rsidRPr="00F2770C" w:rsidRDefault="00F2770C" w:rsidP="00F2770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702EDF">
              <w:rPr>
                <w:color w:val="000000" w:themeColor="text1"/>
                <w:sz w:val="20"/>
              </w:rPr>
              <w:t>BitBucked</w:t>
            </w:r>
          </w:p>
        </w:tc>
      </w:tr>
      <w:tr w:rsidR="00E3747D" w:rsidRPr="008E08E4" w:rsidTr="005E4E7E">
        <w:trPr>
          <w:trHeight w:val="935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E3747D" w:rsidRPr="001504A8" w:rsidRDefault="00E3747D" w:rsidP="005E4E7E">
            <w:pPr>
              <w:pStyle w:val="ContentHeading"/>
              <w:jc w:val="left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Personal qualities</w:t>
            </w:r>
          </w:p>
        </w:tc>
        <w:tc>
          <w:tcPr>
            <w:tcW w:w="1974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3747D" w:rsidRPr="00BF6D9E" w:rsidRDefault="00E3747D" w:rsidP="005E4E7E">
            <w:pPr>
              <w:pStyle w:val="BulletedList"/>
              <w:numPr>
                <w:ilvl w:val="0"/>
                <w:numId w:val="0"/>
              </w:numPr>
              <w:ind w:left="142"/>
              <w:rPr>
                <w:rFonts w:cstheme="minorHAnsi"/>
                <w:sz w:val="20"/>
                <w:szCs w:val="21"/>
              </w:rPr>
            </w:pPr>
            <w:r w:rsidRPr="00BF6D9E">
              <w:rPr>
                <w:rFonts w:cstheme="minorHAnsi"/>
                <w:sz w:val="20"/>
                <w:szCs w:val="21"/>
                <w:shd w:val="clear" w:color="auto" w:fill="FFFFFF"/>
              </w:rPr>
              <w:t xml:space="preserve">- </w:t>
            </w:r>
            <w:r w:rsidRPr="008E08E4">
              <w:rPr>
                <w:rFonts w:cstheme="minorHAnsi"/>
                <w:sz w:val="20"/>
                <w:szCs w:val="21"/>
                <w:shd w:val="clear" w:color="auto" w:fill="FFFFFF"/>
              </w:rPr>
              <w:t>responsible</w:t>
            </w:r>
            <w:r w:rsidRPr="00BF6D9E">
              <w:rPr>
                <w:rFonts w:cstheme="minorHAnsi"/>
                <w:sz w:val="20"/>
                <w:szCs w:val="21"/>
                <w:shd w:val="clear" w:color="auto" w:fill="FFFFFF"/>
              </w:rPr>
              <w:t>,</w:t>
            </w:r>
          </w:p>
          <w:p w:rsidR="00E3747D" w:rsidRPr="00672E5E" w:rsidRDefault="00E3747D" w:rsidP="005E4E7E">
            <w:pPr>
              <w:pStyle w:val="HTML"/>
              <w:shd w:val="clear" w:color="auto" w:fill="FFFFFF"/>
              <w:ind w:left="142"/>
              <w:rPr>
                <w:rFonts w:asciiTheme="minorHAnsi" w:hAnsiTheme="minorHAnsi" w:cstheme="minorHAnsi"/>
                <w:lang w:val="en-US"/>
              </w:rPr>
            </w:pPr>
            <w:r w:rsidRPr="00672E5E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-</w:t>
            </w:r>
            <w:r w:rsidRPr="00672E5E">
              <w:rPr>
                <w:rFonts w:asciiTheme="minorHAnsi" w:hAnsiTheme="minorHAnsi" w:cstheme="minorHAnsi"/>
                <w:lang w:val="en-US"/>
              </w:rPr>
              <w:t xml:space="preserve"> attentive to detail</w:t>
            </w:r>
            <w:r w:rsidRPr="00672E5E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,</w:t>
            </w:r>
          </w:p>
          <w:p w:rsidR="00E3747D" w:rsidRPr="00672E5E" w:rsidRDefault="00E3747D" w:rsidP="005E4E7E">
            <w:pPr>
              <w:pStyle w:val="HTML"/>
              <w:shd w:val="clear" w:color="auto" w:fill="FFFFFF"/>
              <w:ind w:left="142"/>
              <w:rPr>
                <w:rFonts w:asciiTheme="minorHAnsi" w:hAnsiTheme="minorHAnsi" w:cstheme="minorHAnsi"/>
                <w:lang w:val="en-US"/>
              </w:rPr>
            </w:pPr>
            <w:r w:rsidRPr="00672E5E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-</w:t>
            </w:r>
            <w:r w:rsidRPr="00672E5E">
              <w:rPr>
                <w:rFonts w:asciiTheme="minorHAnsi" w:hAnsiTheme="minorHAnsi" w:cstheme="minorHAnsi"/>
                <w:lang w:val="en-US"/>
              </w:rPr>
              <w:t xml:space="preserve"> working on the result</w:t>
            </w:r>
            <w:r w:rsidRPr="00672E5E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,</w:t>
            </w:r>
          </w:p>
          <w:p w:rsidR="00E3747D" w:rsidRPr="008E08E4" w:rsidRDefault="00E3747D" w:rsidP="005E4E7E">
            <w:pPr>
              <w:pStyle w:val="HTML"/>
              <w:shd w:val="clear" w:color="auto" w:fill="FFFFFF"/>
              <w:ind w:left="142"/>
              <w:rPr>
                <w:rFonts w:ascii="inherit" w:hAnsi="inherit"/>
                <w:color w:val="212121"/>
                <w:lang w:val="en-US"/>
              </w:rPr>
            </w:pPr>
            <w:r w:rsidRPr="008E08E4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-</w:t>
            </w:r>
            <w:r w:rsidRPr="008E08E4">
              <w:rPr>
                <w:rFonts w:asciiTheme="minorHAnsi" w:hAnsiTheme="minorHAnsi" w:cstheme="minorHAnsi"/>
                <w:lang w:val="en-US"/>
              </w:rPr>
              <w:t>communicative</w:t>
            </w:r>
            <w:r w:rsidRPr="008E08E4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,</w:t>
            </w:r>
            <w:r w:rsidRPr="008E08E4">
              <w:rPr>
                <w:rFonts w:asciiTheme="minorHAnsi" w:hAnsiTheme="minorHAnsi" w:cstheme="minorHAnsi"/>
                <w:szCs w:val="21"/>
                <w:lang w:val="en-US"/>
              </w:rPr>
              <w:br/>
            </w:r>
            <w:r w:rsidRPr="008E08E4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-</w:t>
            </w:r>
            <w:r w:rsidRPr="00754606">
              <w:rPr>
                <w:rFonts w:asciiTheme="minorHAnsi" w:hAnsiTheme="minorHAnsi" w:cstheme="minorHAnsi"/>
                <w:color w:val="000000"/>
                <w:shd w:val="clear" w:color="auto" w:fill="FFFFFF"/>
                <w:lang w:val="en-US"/>
              </w:rPr>
              <w:t>open to new knowledge and skills</w:t>
            </w:r>
            <w:r w:rsidRPr="008E08E4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,</w:t>
            </w:r>
            <w:r w:rsidRPr="008E08E4">
              <w:rPr>
                <w:rFonts w:asciiTheme="minorHAnsi" w:hAnsiTheme="minorHAnsi" w:cstheme="minorHAnsi"/>
                <w:szCs w:val="21"/>
                <w:lang w:val="en-US"/>
              </w:rPr>
              <w:br/>
            </w:r>
            <w:r w:rsidRPr="008E08E4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-</w:t>
            </w:r>
            <w:r w:rsidRPr="008E08E4">
              <w:rPr>
                <w:rFonts w:asciiTheme="minorHAnsi" w:hAnsiTheme="minorHAnsi" w:cstheme="minorHAnsi"/>
                <w:lang w:val="en-US"/>
              </w:rPr>
              <w:t xml:space="preserve"> fast learner</w:t>
            </w:r>
            <w:r w:rsidRPr="008E08E4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,</w:t>
            </w:r>
            <w:r w:rsidRPr="008E08E4">
              <w:rPr>
                <w:rFonts w:asciiTheme="minorHAnsi" w:hAnsiTheme="minorHAnsi" w:cstheme="minorHAnsi"/>
                <w:szCs w:val="21"/>
                <w:lang w:val="en-US"/>
              </w:rPr>
              <w:br/>
            </w:r>
            <w:r w:rsidRPr="008E08E4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-</w:t>
            </w:r>
            <w:r w:rsidRPr="008E08E4">
              <w:rPr>
                <w:rFonts w:asciiTheme="minorHAnsi" w:hAnsiTheme="minorHAnsi" w:cstheme="minorHAnsi"/>
                <w:lang w:val="en-US"/>
              </w:rPr>
              <w:t xml:space="preserve"> interested in new technologies</w:t>
            </w:r>
            <w:r w:rsidRPr="008E08E4">
              <w:rPr>
                <w:rFonts w:asciiTheme="minorHAnsi" w:hAnsiTheme="minorHAnsi" w:cstheme="minorHAnsi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C119B" w:rsidRDefault="002C119B" w:rsidP="002C119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Languages</w:t>
            </w:r>
          </w:p>
          <w:p w:rsidR="002C119B" w:rsidRPr="00702EDF" w:rsidRDefault="002C119B" w:rsidP="002C119B">
            <w:pPr>
              <w:pStyle w:val="BulletedList"/>
              <w:spacing w:before="120"/>
              <w:ind w:hanging="202"/>
              <w:rPr>
                <w:color w:val="000000" w:themeColor="text1"/>
                <w:sz w:val="20"/>
              </w:rPr>
            </w:pPr>
            <w:r w:rsidRPr="00702EDF">
              <w:rPr>
                <w:color w:val="000000" w:themeColor="text1"/>
                <w:sz w:val="20"/>
              </w:rPr>
              <w:t xml:space="preserve">Ukrainian - </w:t>
            </w:r>
            <w:r w:rsidR="00702EDF" w:rsidRPr="00702EDF">
              <w:rPr>
                <w:color w:val="000000" w:themeColor="text1"/>
                <w:sz w:val="20"/>
              </w:rPr>
              <w:t>native</w:t>
            </w:r>
          </w:p>
          <w:p w:rsidR="002C119B" w:rsidRPr="00702EDF" w:rsidRDefault="002C119B" w:rsidP="002C119B">
            <w:pPr>
              <w:pStyle w:val="BulletedList"/>
              <w:spacing w:before="120"/>
              <w:ind w:hanging="202"/>
              <w:rPr>
                <w:color w:val="000000" w:themeColor="text1"/>
                <w:sz w:val="20"/>
              </w:rPr>
            </w:pPr>
            <w:r w:rsidRPr="00702EDF">
              <w:rPr>
                <w:color w:val="000000" w:themeColor="text1"/>
                <w:sz w:val="20"/>
              </w:rPr>
              <w:t>Rissian - native</w:t>
            </w:r>
          </w:p>
          <w:p w:rsidR="002C119B" w:rsidRPr="002C119B" w:rsidRDefault="002C119B" w:rsidP="002C119B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702EDF">
              <w:rPr>
                <w:color w:val="000000" w:themeColor="text1"/>
                <w:sz w:val="20"/>
              </w:rPr>
              <w:t>English - intermediate</w:t>
            </w:r>
          </w:p>
        </w:tc>
      </w:tr>
      <w:tr w:rsidR="00E3747D" w:rsidRPr="008E08E4" w:rsidTr="005E4E7E">
        <w:trPr>
          <w:trHeight w:val="2114"/>
        </w:trPr>
        <w:tc>
          <w:tcPr>
            <w:tcW w:w="1182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3747D" w:rsidRPr="00672E5E" w:rsidRDefault="00E3747D" w:rsidP="005E4E7E">
            <w:pPr>
              <w:pStyle w:val="ContentHeading"/>
              <w:jc w:val="left"/>
              <w:rPr>
                <w:color w:val="31849B" w:themeColor="accent5" w:themeShade="BF"/>
              </w:rPr>
            </w:pPr>
            <w:r>
              <w:rPr>
                <w:color w:val="215868" w:themeColor="accent5" w:themeShade="80"/>
              </w:rPr>
              <w:t>Experience</w:t>
            </w:r>
          </w:p>
          <w:p w:rsidR="00E3747D" w:rsidRPr="00672E5E" w:rsidRDefault="00E3747D" w:rsidP="005E4E7E">
            <w:pPr>
              <w:pStyle w:val="ContentHeading"/>
              <w:spacing w:after="24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Company</w:t>
            </w:r>
            <w:r w:rsidRPr="00672E5E">
              <w:rPr>
                <w:color w:val="31849B" w:themeColor="accent5" w:themeShade="BF"/>
              </w:rPr>
              <w:t>:</w:t>
            </w:r>
          </w:p>
          <w:p w:rsidR="00E3747D" w:rsidRPr="00672E5E" w:rsidRDefault="00E3747D" w:rsidP="005E4E7E">
            <w:pPr>
              <w:pStyle w:val="1"/>
            </w:pPr>
            <w:r w:rsidRPr="00B22142">
              <w:t>InvolvementDuration</w:t>
            </w:r>
            <w:r w:rsidRPr="00672E5E">
              <w:t>:</w:t>
            </w:r>
          </w:p>
          <w:p w:rsidR="00E3747D" w:rsidRDefault="00E3747D" w:rsidP="005E4E7E">
            <w:pPr>
              <w:pStyle w:val="1"/>
              <w:rPr>
                <w:lang w:val="uk-UA"/>
              </w:rPr>
            </w:pPr>
            <w:r>
              <w:t>Role</w:t>
            </w:r>
            <w:r w:rsidRPr="00672E5E">
              <w:t>:</w:t>
            </w:r>
          </w:p>
          <w:p w:rsidR="00E3747D" w:rsidRPr="00672E5E" w:rsidRDefault="00E3747D" w:rsidP="005E4E7E">
            <w:pPr>
              <w:pStyle w:val="1"/>
              <w:rPr>
                <w:lang w:val="uk-UA"/>
              </w:rPr>
            </w:pPr>
            <w:r w:rsidRPr="00B97C44">
              <w:t>Responsibilities</w:t>
            </w:r>
            <w:r w:rsidRPr="002E0834">
              <w:t>:</w:t>
            </w:r>
          </w:p>
        </w:tc>
        <w:tc>
          <w:tcPr>
            <w:tcW w:w="381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auto"/>
          </w:tcPr>
          <w:p w:rsidR="00E3747D" w:rsidRPr="00672E5E" w:rsidRDefault="00E3747D" w:rsidP="005E4E7E">
            <w:pPr>
              <w:pStyle w:val="ContentBodyBold"/>
              <w:rPr>
                <w:rFonts w:eastAsia="Calibri" w:cstheme="minorHAnsi"/>
                <w:sz w:val="22"/>
              </w:rPr>
            </w:pPr>
          </w:p>
          <w:p w:rsidR="00E3747D" w:rsidRPr="00E3747D" w:rsidRDefault="00E3747D" w:rsidP="005E4E7E">
            <w:pPr>
              <w:pStyle w:val="ContentBodyBold"/>
              <w:rPr>
                <w:rFonts w:cstheme="minorHAnsi"/>
                <w:sz w:val="22"/>
              </w:rPr>
            </w:pPr>
            <w:r w:rsidRPr="00E3747D">
              <w:rPr>
                <w:rFonts w:eastAsia="Calibri" w:cstheme="minorHAnsi"/>
                <w:sz w:val="22"/>
              </w:rPr>
              <w:t>«</w:t>
            </w:r>
            <w:r w:rsidRPr="001B0673">
              <w:rPr>
                <w:rFonts w:eastAsia="Calibri" w:cstheme="minorHAnsi"/>
                <w:sz w:val="22"/>
                <w:lang w:val="ru-RU"/>
              </w:rPr>
              <w:t>ПрАТКи</w:t>
            </w:r>
            <w:r w:rsidRPr="001B0673">
              <w:rPr>
                <w:rFonts w:eastAsia="Calibri" w:cstheme="minorHAnsi"/>
                <w:sz w:val="22"/>
                <w:lang w:val="uk-UA"/>
              </w:rPr>
              <w:t>ївстар»</w:t>
            </w:r>
            <w:r w:rsidRPr="00E3747D">
              <w:rPr>
                <w:rFonts w:eastAsia="Calibri" w:cstheme="minorHAnsi"/>
                <w:sz w:val="22"/>
              </w:rPr>
              <w:t xml:space="preserve">.  </w:t>
            </w:r>
          </w:p>
          <w:p w:rsidR="00E3747D" w:rsidRPr="00E3747D" w:rsidRDefault="00E3747D" w:rsidP="005E4E7E">
            <w:pPr>
              <w:pStyle w:val="ab"/>
              <w:ind w:left="0"/>
              <w:jc w:val="both"/>
              <w:rPr>
                <w:rFonts w:cstheme="minorHAnsi"/>
              </w:rPr>
            </w:pPr>
          </w:p>
          <w:p w:rsidR="00E3747D" w:rsidRDefault="00E3747D" w:rsidP="005E4E7E">
            <w:pPr>
              <w:pStyle w:val="ab"/>
              <w:ind w:left="0"/>
              <w:jc w:val="both"/>
              <w:rPr>
                <w:rFonts w:cstheme="minorHAnsi"/>
                <w:lang w:val="uk-UA"/>
              </w:rPr>
            </w:pPr>
            <w:r w:rsidRPr="00E3747D">
              <w:rPr>
                <w:rFonts w:cstheme="minorHAnsi"/>
              </w:rPr>
              <w:t xml:space="preserve">10 </w:t>
            </w:r>
            <w:r w:rsidRPr="001B0673">
              <w:rPr>
                <w:rFonts w:cstheme="minorHAnsi"/>
              </w:rPr>
              <w:t>month</w:t>
            </w:r>
          </w:p>
          <w:p w:rsidR="00E3747D" w:rsidRPr="00B22142" w:rsidRDefault="00E3747D" w:rsidP="005E4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eastAsia="ru-RU"/>
              </w:rPr>
            </w:pPr>
            <w:r w:rsidRPr="00E3747D">
              <w:rPr>
                <w:rFonts w:eastAsia="Times New Roman" w:cstheme="minorHAnsi"/>
                <w:lang w:eastAsia="ru-RU"/>
              </w:rPr>
              <w:t xml:space="preserve">Assistant </w:t>
            </w:r>
            <w:r w:rsidRPr="001B0673">
              <w:rPr>
                <w:rFonts w:eastAsia="Times New Roman" w:cstheme="minorHAnsi"/>
                <w:lang w:eastAsia="ru-RU"/>
              </w:rPr>
              <w:t>s</w:t>
            </w:r>
            <w:r w:rsidRPr="00E3747D">
              <w:rPr>
                <w:rFonts w:eastAsia="Times New Roman" w:cstheme="minorHAnsi"/>
                <w:lang w:eastAsia="ru-RU"/>
              </w:rPr>
              <w:t xml:space="preserve">ystem </w:t>
            </w:r>
            <w:r w:rsidRPr="001B0673">
              <w:rPr>
                <w:rFonts w:eastAsia="Times New Roman" w:cstheme="minorHAnsi"/>
                <w:color w:val="212121"/>
                <w:lang w:eastAsia="ru-RU"/>
              </w:rPr>
              <w:t>a</w:t>
            </w:r>
            <w:r w:rsidRPr="00B22142">
              <w:rPr>
                <w:rFonts w:eastAsia="Times New Roman" w:cstheme="minorHAnsi"/>
                <w:color w:val="212121"/>
                <w:lang w:eastAsia="ru-RU"/>
              </w:rPr>
              <w:t>dministrator</w:t>
            </w:r>
          </w:p>
          <w:p w:rsidR="00E3747D" w:rsidRPr="001B0673" w:rsidRDefault="00E3747D" w:rsidP="005E4E7E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lang w:val="ru-RU"/>
              </w:rPr>
            </w:pPr>
            <w:r w:rsidRPr="001B0673">
              <w:rPr>
                <w:rFonts w:cstheme="minorHAnsi"/>
                <w:color w:val="000000"/>
                <w:shd w:val="clear" w:color="auto" w:fill="FFFFFF"/>
              </w:rPr>
              <w:t>InstallationOSWindows</w:t>
            </w:r>
            <w:r w:rsidRPr="001B0673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, </w:t>
            </w:r>
          </w:p>
          <w:p w:rsidR="00E3747D" w:rsidRPr="001B0673" w:rsidRDefault="00E3747D" w:rsidP="005E4E7E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lang w:val="ru-RU"/>
              </w:rPr>
            </w:pPr>
            <w:r w:rsidRPr="001B0673">
              <w:rPr>
                <w:rFonts w:cstheme="minorHAnsi"/>
                <w:color w:val="000000"/>
                <w:shd w:val="clear" w:color="auto" w:fill="FFFFFF"/>
              </w:rPr>
              <w:t>Installation OSLinux</w:t>
            </w:r>
            <w:r w:rsidRPr="001B0673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(</w:t>
            </w:r>
            <w:r w:rsidRPr="001B0673">
              <w:rPr>
                <w:rFonts w:cstheme="minorHAnsi"/>
                <w:color w:val="000000"/>
                <w:shd w:val="clear" w:color="auto" w:fill="FFFFFF"/>
              </w:rPr>
              <w:t>Ubuntu</w:t>
            </w:r>
            <w:r w:rsidRPr="001B0673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), </w:t>
            </w:r>
          </w:p>
          <w:p w:rsidR="00E3747D" w:rsidRPr="001B0673" w:rsidRDefault="00E3747D" w:rsidP="005E4E7E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lang w:val="ru-RU"/>
              </w:rPr>
            </w:pPr>
            <w:r w:rsidRPr="001B0673">
              <w:rPr>
                <w:rFonts w:cstheme="minorHAnsi"/>
                <w:color w:val="000000"/>
                <w:shd w:val="clear" w:color="auto" w:fill="FFFFFF"/>
              </w:rPr>
              <w:t>PC setup</w:t>
            </w:r>
            <w:r w:rsidRPr="001B0673">
              <w:rPr>
                <w:rFonts w:cstheme="minorHAnsi"/>
                <w:color w:val="000000"/>
                <w:shd w:val="clear" w:color="auto" w:fill="FFFFFF"/>
                <w:lang w:val="ru-RU"/>
              </w:rPr>
              <w:t>,</w:t>
            </w:r>
          </w:p>
          <w:p w:rsidR="00E3747D" w:rsidRPr="00672E5E" w:rsidRDefault="00E3747D" w:rsidP="005E4E7E">
            <w:pPr>
              <w:pStyle w:val="BulletedList"/>
              <w:numPr>
                <w:ilvl w:val="0"/>
                <w:numId w:val="3"/>
              </w:numPr>
              <w:jc w:val="both"/>
              <w:rPr>
                <w:rFonts w:cstheme="minorHAnsi"/>
                <w:lang w:val="ru-RU"/>
              </w:rPr>
            </w:pPr>
            <w:r w:rsidRPr="001B0673">
              <w:rPr>
                <w:rFonts w:cstheme="minorHAnsi"/>
                <w:color w:val="000000"/>
                <w:shd w:val="clear" w:color="auto" w:fill="FFFFFF"/>
              </w:rPr>
              <w:t>Network setup</w:t>
            </w:r>
            <w:r w:rsidRPr="001B0673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, </w:t>
            </w:r>
          </w:p>
        </w:tc>
      </w:tr>
      <w:tr w:rsidR="00E3747D" w:rsidRPr="00E438C8" w:rsidTr="005E4E7E"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E3747D" w:rsidRPr="003B3492" w:rsidRDefault="00E3747D" w:rsidP="005E4E7E">
            <w:pPr>
              <w:pStyle w:val="ContentBodyBold"/>
              <w:rPr>
                <w:color w:val="31849B" w:themeColor="accent5" w:themeShade="BF"/>
                <w:lang w:val="ru-RU"/>
              </w:rPr>
            </w:pPr>
            <w:r>
              <w:rPr>
                <w:color w:val="215868" w:themeColor="accent5" w:themeShade="80"/>
                <w:sz w:val="22"/>
              </w:rPr>
              <w:t>Education</w:t>
            </w:r>
          </w:p>
        </w:tc>
        <w:tc>
          <w:tcPr>
            <w:tcW w:w="381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3747D" w:rsidRPr="003A4BBB" w:rsidRDefault="00E3747D" w:rsidP="005E4E7E">
            <w:pPr>
              <w:pStyle w:val="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 w:rsidRPr="003A4BBB">
              <w:rPr>
                <w:rFonts w:asciiTheme="minorHAnsi" w:hAnsiTheme="minorHAnsi" w:cstheme="minorHAnsi"/>
                <w:b/>
                <w:lang w:val="en-US"/>
              </w:rPr>
              <w:t xml:space="preserve">B, </w:t>
            </w:r>
            <w:r>
              <w:rPr>
                <w:rFonts w:asciiTheme="minorHAnsi" w:hAnsiTheme="minorHAnsi" w:cstheme="minorHAnsi"/>
                <w:b/>
                <w:color w:val="212121"/>
                <w:lang w:val="en-US"/>
              </w:rPr>
              <w:t>W</w:t>
            </w:r>
            <w:r w:rsidRPr="003A4BBB">
              <w:rPr>
                <w:rFonts w:asciiTheme="minorHAnsi" w:hAnsiTheme="minorHAnsi" w:cstheme="minorHAnsi"/>
                <w:b/>
                <w:color w:val="212121"/>
                <w:lang w:val="en-US"/>
              </w:rPr>
              <w:t>elding technology and equipment</w:t>
            </w:r>
          </w:p>
          <w:p w:rsidR="00E3747D" w:rsidRPr="00574C0C" w:rsidRDefault="00E3747D" w:rsidP="005E4E7E">
            <w:pPr>
              <w:rPr>
                <w:sz w:val="20"/>
              </w:rPr>
            </w:pPr>
            <w:r>
              <w:rPr>
                <w:sz w:val="20"/>
              </w:rPr>
              <w:t>Chernigov Government(National) Technological University</w:t>
            </w:r>
          </w:p>
          <w:p w:rsidR="00E3747D" w:rsidRPr="003A4BBB" w:rsidRDefault="00E3747D" w:rsidP="005E4E7E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212121"/>
                <w:lang w:val="en-US"/>
              </w:rPr>
            </w:pPr>
            <w:r w:rsidRPr="003A4BBB">
              <w:rPr>
                <w:rFonts w:asciiTheme="minorHAnsi" w:hAnsiTheme="minorHAnsi" w:cstheme="minorHAnsi"/>
                <w:color w:val="212121"/>
                <w:lang w:val="en-US"/>
              </w:rPr>
              <w:t>Mechanical Engineering department</w:t>
            </w:r>
          </w:p>
          <w:p w:rsidR="00E3747D" w:rsidRPr="003A4BBB" w:rsidRDefault="00E3747D" w:rsidP="005E4E7E">
            <w:pPr>
              <w:pStyle w:val="ContentBodyBold"/>
              <w:rPr>
                <w:color w:val="31849B" w:themeColor="accent5" w:themeShade="BF"/>
              </w:rPr>
            </w:pPr>
            <w:r>
              <w:rPr>
                <w:color w:val="auto"/>
              </w:rPr>
              <w:t>Graduated in 2013</w:t>
            </w:r>
          </w:p>
        </w:tc>
      </w:tr>
      <w:tr w:rsidR="00E3747D" w:rsidRPr="003A4BBB" w:rsidTr="005E4E7E"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E3747D" w:rsidRPr="003A4BBB" w:rsidRDefault="00E3747D" w:rsidP="005E4E7E">
            <w:pPr>
              <w:pStyle w:val="ContentBodyBold"/>
              <w:rPr>
                <w:color w:val="31849B" w:themeColor="accent5" w:themeShade="BF"/>
                <w:sz w:val="22"/>
              </w:rPr>
            </w:pPr>
            <w:r>
              <w:rPr>
                <w:color w:val="215868" w:themeColor="accent5" w:themeShade="80"/>
                <w:sz w:val="22"/>
              </w:rPr>
              <w:t>Education</w:t>
            </w:r>
          </w:p>
        </w:tc>
        <w:tc>
          <w:tcPr>
            <w:tcW w:w="381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3747D" w:rsidRPr="003A4BBB" w:rsidRDefault="00E3747D" w:rsidP="005E4E7E">
            <w:pPr>
              <w:pStyle w:val="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Pr="003A4BBB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color w:val="212121"/>
                <w:lang w:val="en-US"/>
              </w:rPr>
              <w:t>W</w:t>
            </w:r>
            <w:r w:rsidRPr="003A4BBB">
              <w:rPr>
                <w:rFonts w:asciiTheme="minorHAnsi" w:hAnsiTheme="minorHAnsi" w:cstheme="minorHAnsi"/>
                <w:b/>
                <w:color w:val="212121"/>
                <w:lang w:val="en-US"/>
              </w:rPr>
              <w:t>elding technology and equipment</w:t>
            </w:r>
          </w:p>
          <w:p w:rsidR="00E3747D" w:rsidRPr="00574C0C" w:rsidRDefault="00E3747D" w:rsidP="005E4E7E">
            <w:pPr>
              <w:rPr>
                <w:sz w:val="20"/>
              </w:rPr>
            </w:pPr>
            <w:r>
              <w:rPr>
                <w:sz w:val="20"/>
              </w:rPr>
              <w:t>Chernigov Government(National) Technological University</w:t>
            </w:r>
          </w:p>
          <w:p w:rsidR="00E3747D" w:rsidRPr="003A4BBB" w:rsidRDefault="00E3747D" w:rsidP="005E4E7E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212121"/>
                <w:lang w:val="en-US"/>
              </w:rPr>
            </w:pPr>
            <w:r w:rsidRPr="003A4BBB">
              <w:rPr>
                <w:rFonts w:asciiTheme="minorHAnsi" w:hAnsiTheme="minorHAnsi" w:cstheme="minorHAnsi"/>
                <w:color w:val="212121"/>
                <w:lang w:val="en-US"/>
              </w:rPr>
              <w:t>Mechanical Engineering department</w:t>
            </w:r>
          </w:p>
          <w:p w:rsidR="00E3747D" w:rsidRPr="00E3747D" w:rsidRDefault="00E3747D" w:rsidP="005E4E7E">
            <w:pPr>
              <w:pStyle w:val="ContentBodyBold"/>
              <w:rPr>
                <w:color w:val="auto"/>
                <w:lang w:val="uk-UA"/>
              </w:rPr>
            </w:pPr>
            <w:r>
              <w:rPr>
                <w:color w:val="auto"/>
              </w:rPr>
              <w:t>Graduated in 2014</w:t>
            </w:r>
          </w:p>
        </w:tc>
      </w:tr>
    </w:tbl>
    <w:p w:rsidR="00910CBB" w:rsidRPr="00E3747D" w:rsidRDefault="00910CBB" w:rsidP="00E3747D">
      <w:pPr>
        <w:tabs>
          <w:tab w:val="left" w:pos="1725"/>
        </w:tabs>
      </w:pPr>
    </w:p>
    <w:sectPr w:rsidR="00910CBB" w:rsidRPr="00E3747D" w:rsidSect="00952829">
      <w:headerReference w:type="first" r:id="rId12"/>
      <w:pgSz w:w="12240" w:h="15840" w:code="1"/>
      <w:pgMar w:top="672" w:right="1440" w:bottom="284" w:left="1440" w:header="284" w:footer="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75E" w:rsidRDefault="000B575E">
      <w:pPr>
        <w:spacing w:after="0" w:line="240" w:lineRule="auto"/>
      </w:pPr>
      <w:r>
        <w:separator/>
      </w:r>
    </w:p>
  </w:endnote>
  <w:endnote w:type="continuationSeparator" w:id="1">
    <w:p w:rsidR="000B575E" w:rsidRDefault="000B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75E" w:rsidRDefault="000B575E">
      <w:pPr>
        <w:spacing w:after="0" w:line="240" w:lineRule="auto"/>
      </w:pPr>
      <w:r>
        <w:separator/>
      </w:r>
    </w:p>
  </w:footnote>
  <w:footnote w:type="continuationSeparator" w:id="1">
    <w:p w:rsidR="000B575E" w:rsidRDefault="000B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5E" w:rsidRDefault="00672E5E" w:rsidP="00672E5E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Roman Karbushev</w:t>
    </w:r>
  </w:p>
  <w:p w:rsidR="00672E5E" w:rsidRPr="003D3EC5" w:rsidRDefault="00672E5E" w:rsidP="00672E5E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 xml:space="preserve"> Junior QA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54C44"/>
    <w:multiLevelType w:val="hybridMultilevel"/>
    <w:tmpl w:val="48A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100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21C9"/>
    <w:rsid w:val="000003D2"/>
    <w:rsid w:val="00001FEF"/>
    <w:rsid w:val="000023DF"/>
    <w:rsid w:val="00015274"/>
    <w:rsid w:val="000208A9"/>
    <w:rsid w:val="000229FE"/>
    <w:rsid w:val="00024D9C"/>
    <w:rsid w:val="00024E30"/>
    <w:rsid w:val="00030F8F"/>
    <w:rsid w:val="0004129C"/>
    <w:rsid w:val="000413AA"/>
    <w:rsid w:val="000441A4"/>
    <w:rsid w:val="000501F9"/>
    <w:rsid w:val="00050943"/>
    <w:rsid w:val="00051013"/>
    <w:rsid w:val="0005489B"/>
    <w:rsid w:val="00055469"/>
    <w:rsid w:val="00060E85"/>
    <w:rsid w:val="000619CB"/>
    <w:rsid w:val="00075F75"/>
    <w:rsid w:val="00084481"/>
    <w:rsid w:val="00087D04"/>
    <w:rsid w:val="00091DC5"/>
    <w:rsid w:val="00093DD7"/>
    <w:rsid w:val="000A24CF"/>
    <w:rsid w:val="000A2B94"/>
    <w:rsid w:val="000A68BC"/>
    <w:rsid w:val="000B575E"/>
    <w:rsid w:val="000C0EA1"/>
    <w:rsid w:val="000C66C3"/>
    <w:rsid w:val="000C7EED"/>
    <w:rsid w:val="000D2FEB"/>
    <w:rsid w:val="000D6010"/>
    <w:rsid w:val="000D6345"/>
    <w:rsid w:val="000F1844"/>
    <w:rsid w:val="000F4643"/>
    <w:rsid w:val="00104F69"/>
    <w:rsid w:val="0011599B"/>
    <w:rsid w:val="00120516"/>
    <w:rsid w:val="00133C27"/>
    <w:rsid w:val="00134FA4"/>
    <w:rsid w:val="0014166B"/>
    <w:rsid w:val="001452BA"/>
    <w:rsid w:val="001504A8"/>
    <w:rsid w:val="001524A8"/>
    <w:rsid w:val="00156392"/>
    <w:rsid w:val="001569CA"/>
    <w:rsid w:val="00160C29"/>
    <w:rsid w:val="001653CD"/>
    <w:rsid w:val="00172F3F"/>
    <w:rsid w:val="00180293"/>
    <w:rsid w:val="0019021F"/>
    <w:rsid w:val="001909AE"/>
    <w:rsid w:val="00197D2D"/>
    <w:rsid w:val="001A533D"/>
    <w:rsid w:val="001B0673"/>
    <w:rsid w:val="001B2035"/>
    <w:rsid w:val="001B2A71"/>
    <w:rsid w:val="001B3F27"/>
    <w:rsid w:val="001B6AF5"/>
    <w:rsid w:val="001C37B4"/>
    <w:rsid w:val="001D31AD"/>
    <w:rsid w:val="001E23DE"/>
    <w:rsid w:val="001E5C69"/>
    <w:rsid w:val="001F71F5"/>
    <w:rsid w:val="00204FB1"/>
    <w:rsid w:val="00205575"/>
    <w:rsid w:val="00206987"/>
    <w:rsid w:val="00210FD2"/>
    <w:rsid w:val="002235B3"/>
    <w:rsid w:val="00226A0E"/>
    <w:rsid w:val="00230D36"/>
    <w:rsid w:val="0024063E"/>
    <w:rsid w:val="00247934"/>
    <w:rsid w:val="00254762"/>
    <w:rsid w:val="0025648A"/>
    <w:rsid w:val="00264C93"/>
    <w:rsid w:val="00265344"/>
    <w:rsid w:val="00276C3B"/>
    <w:rsid w:val="00277112"/>
    <w:rsid w:val="002859F1"/>
    <w:rsid w:val="00295FA6"/>
    <w:rsid w:val="0029788B"/>
    <w:rsid w:val="002A28B8"/>
    <w:rsid w:val="002A4A3E"/>
    <w:rsid w:val="002A7C28"/>
    <w:rsid w:val="002B4DD9"/>
    <w:rsid w:val="002B68D6"/>
    <w:rsid w:val="002C119B"/>
    <w:rsid w:val="002C4A2D"/>
    <w:rsid w:val="002C4EC8"/>
    <w:rsid w:val="002C597E"/>
    <w:rsid w:val="002C7F33"/>
    <w:rsid w:val="002D3F14"/>
    <w:rsid w:val="002E0834"/>
    <w:rsid w:val="002E1D43"/>
    <w:rsid w:val="002E6A37"/>
    <w:rsid w:val="002F29E9"/>
    <w:rsid w:val="002F42B3"/>
    <w:rsid w:val="002F5CC2"/>
    <w:rsid w:val="0030360C"/>
    <w:rsid w:val="00306930"/>
    <w:rsid w:val="00315386"/>
    <w:rsid w:val="003157F4"/>
    <w:rsid w:val="00316DCE"/>
    <w:rsid w:val="00325835"/>
    <w:rsid w:val="00332389"/>
    <w:rsid w:val="00334652"/>
    <w:rsid w:val="00341783"/>
    <w:rsid w:val="00345ACB"/>
    <w:rsid w:val="00354A31"/>
    <w:rsid w:val="003630E5"/>
    <w:rsid w:val="00366F2E"/>
    <w:rsid w:val="00372E2A"/>
    <w:rsid w:val="003744C8"/>
    <w:rsid w:val="00374D9E"/>
    <w:rsid w:val="0037644E"/>
    <w:rsid w:val="00380FBE"/>
    <w:rsid w:val="0039136E"/>
    <w:rsid w:val="00391DE5"/>
    <w:rsid w:val="003929B2"/>
    <w:rsid w:val="00394E8D"/>
    <w:rsid w:val="003A09CE"/>
    <w:rsid w:val="003A2B5F"/>
    <w:rsid w:val="003A38BF"/>
    <w:rsid w:val="003A456B"/>
    <w:rsid w:val="003A4BBB"/>
    <w:rsid w:val="003A58B5"/>
    <w:rsid w:val="003B3492"/>
    <w:rsid w:val="003C52CB"/>
    <w:rsid w:val="003D3323"/>
    <w:rsid w:val="003D3EC5"/>
    <w:rsid w:val="003E423B"/>
    <w:rsid w:val="003E5C2B"/>
    <w:rsid w:val="003F3D17"/>
    <w:rsid w:val="003F5B74"/>
    <w:rsid w:val="003F77C4"/>
    <w:rsid w:val="0040326E"/>
    <w:rsid w:val="004039E2"/>
    <w:rsid w:val="00405147"/>
    <w:rsid w:val="00405BFF"/>
    <w:rsid w:val="00407922"/>
    <w:rsid w:val="00411873"/>
    <w:rsid w:val="004223B2"/>
    <w:rsid w:val="00422F42"/>
    <w:rsid w:val="00432CF4"/>
    <w:rsid w:val="004513B2"/>
    <w:rsid w:val="00453674"/>
    <w:rsid w:val="00454343"/>
    <w:rsid w:val="0045535A"/>
    <w:rsid w:val="00456582"/>
    <w:rsid w:val="00460E85"/>
    <w:rsid w:val="00470DED"/>
    <w:rsid w:val="00474E67"/>
    <w:rsid w:val="0049193B"/>
    <w:rsid w:val="004C37AA"/>
    <w:rsid w:val="004C5B55"/>
    <w:rsid w:val="004D596B"/>
    <w:rsid w:val="004E023E"/>
    <w:rsid w:val="004E3028"/>
    <w:rsid w:val="004F33D8"/>
    <w:rsid w:val="004F4F9E"/>
    <w:rsid w:val="005076C8"/>
    <w:rsid w:val="0051269A"/>
    <w:rsid w:val="005259EA"/>
    <w:rsid w:val="005344A5"/>
    <w:rsid w:val="00544630"/>
    <w:rsid w:val="00546540"/>
    <w:rsid w:val="005513B3"/>
    <w:rsid w:val="00551F12"/>
    <w:rsid w:val="005536BF"/>
    <w:rsid w:val="00553C20"/>
    <w:rsid w:val="00561A14"/>
    <w:rsid w:val="005628EE"/>
    <w:rsid w:val="005638BE"/>
    <w:rsid w:val="00565903"/>
    <w:rsid w:val="00571FF0"/>
    <w:rsid w:val="005731A7"/>
    <w:rsid w:val="00574C0C"/>
    <w:rsid w:val="00574CEC"/>
    <w:rsid w:val="005826F9"/>
    <w:rsid w:val="00582DCC"/>
    <w:rsid w:val="00586A99"/>
    <w:rsid w:val="00587D01"/>
    <w:rsid w:val="005911A7"/>
    <w:rsid w:val="005922F5"/>
    <w:rsid w:val="005957BB"/>
    <w:rsid w:val="00595C1A"/>
    <w:rsid w:val="00595EBF"/>
    <w:rsid w:val="005A1AE4"/>
    <w:rsid w:val="005B1875"/>
    <w:rsid w:val="005B4D9F"/>
    <w:rsid w:val="005B56AD"/>
    <w:rsid w:val="005B6C7B"/>
    <w:rsid w:val="005C53FA"/>
    <w:rsid w:val="005C6748"/>
    <w:rsid w:val="005E09BB"/>
    <w:rsid w:val="005E6D62"/>
    <w:rsid w:val="005E7D87"/>
    <w:rsid w:val="005F2259"/>
    <w:rsid w:val="005F33B7"/>
    <w:rsid w:val="005F37E6"/>
    <w:rsid w:val="005F52A2"/>
    <w:rsid w:val="005F75EF"/>
    <w:rsid w:val="0060225C"/>
    <w:rsid w:val="00604307"/>
    <w:rsid w:val="0060747F"/>
    <w:rsid w:val="006101D5"/>
    <w:rsid w:val="00611990"/>
    <w:rsid w:val="0062298E"/>
    <w:rsid w:val="00624B86"/>
    <w:rsid w:val="006321C9"/>
    <w:rsid w:val="006412C3"/>
    <w:rsid w:val="00643C04"/>
    <w:rsid w:val="00645C85"/>
    <w:rsid w:val="00647056"/>
    <w:rsid w:val="006600A8"/>
    <w:rsid w:val="00662752"/>
    <w:rsid w:val="00664763"/>
    <w:rsid w:val="0066747C"/>
    <w:rsid w:val="006715D9"/>
    <w:rsid w:val="00672E5E"/>
    <w:rsid w:val="0067590E"/>
    <w:rsid w:val="00684924"/>
    <w:rsid w:val="00685C27"/>
    <w:rsid w:val="00693D5C"/>
    <w:rsid w:val="00695418"/>
    <w:rsid w:val="006A1527"/>
    <w:rsid w:val="006A2E83"/>
    <w:rsid w:val="006C3BF6"/>
    <w:rsid w:val="006C4380"/>
    <w:rsid w:val="006C7E91"/>
    <w:rsid w:val="006D12C1"/>
    <w:rsid w:val="006D17F3"/>
    <w:rsid w:val="006E018D"/>
    <w:rsid w:val="006E2DD3"/>
    <w:rsid w:val="006E483B"/>
    <w:rsid w:val="006E4BE7"/>
    <w:rsid w:val="006F493F"/>
    <w:rsid w:val="006F7B35"/>
    <w:rsid w:val="00702EDF"/>
    <w:rsid w:val="00712645"/>
    <w:rsid w:val="007140C1"/>
    <w:rsid w:val="00714207"/>
    <w:rsid w:val="00722085"/>
    <w:rsid w:val="00733A26"/>
    <w:rsid w:val="00733DC9"/>
    <w:rsid w:val="00734827"/>
    <w:rsid w:val="00734CE5"/>
    <w:rsid w:val="00735394"/>
    <w:rsid w:val="00747486"/>
    <w:rsid w:val="00747DC0"/>
    <w:rsid w:val="00750E3B"/>
    <w:rsid w:val="00754606"/>
    <w:rsid w:val="00757518"/>
    <w:rsid w:val="00771087"/>
    <w:rsid w:val="00774ED0"/>
    <w:rsid w:val="00777D67"/>
    <w:rsid w:val="00781C44"/>
    <w:rsid w:val="00783E64"/>
    <w:rsid w:val="007845A7"/>
    <w:rsid w:val="00787338"/>
    <w:rsid w:val="0079490E"/>
    <w:rsid w:val="007956CF"/>
    <w:rsid w:val="00795923"/>
    <w:rsid w:val="00797850"/>
    <w:rsid w:val="007A29E7"/>
    <w:rsid w:val="007A2FB5"/>
    <w:rsid w:val="007B0F8B"/>
    <w:rsid w:val="007B6E2A"/>
    <w:rsid w:val="007C11B1"/>
    <w:rsid w:val="007C1956"/>
    <w:rsid w:val="007C3897"/>
    <w:rsid w:val="007C4008"/>
    <w:rsid w:val="007C4426"/>
    <w:rsid w:val="007C4DA4"/>
    <w:rsid w:val="007C75EA"/>
    <w:rsid w:val="007F3A78"/>
    <w:rsid w:val="007F5339"/>
    <w:rsid w:val="00807013"/>
    <w:rsid w:val="00811AB5"/>
    <w:rsid w:val="00814EF6"/>
    <w:rsid w:val="00822FF7"/>
    <w:rsid w:val="00827DC7"/>
    <w:rsid w:val="00832EBE"/>
    <w:rsid w:val="00834E47"/>
    <w:rsid w:val="00844DB0"/>
    <w:rsid w:val="00847068"/>
    <w:rsid w:val="00847A53"/>
    <w:rsid w:val="0085626C"/>
    <w:rsid w:val="00867F5F"/>
    <w:rsid w:val="00880A83"/>
    <w:rsid w:val="00887140"/>
    <w:rsid w:val="008902C8"/>
    <w:rsid w:val="008935D4"/>
    <w:rsid w:val="008935FA"/>
    <w:rsid w:val="0089366A"/>
    <w:rsid w:val="008A1EB7"/>
    <w:rsid w:val="008A7819"/>
    <w:rsid w:val="008B3C9B"/>
    <w:rsid w:val="008B65DF"/>
    <w:rsid w:val="008B6C3C"/>
    <w:rsid w:val="008C70EF"/>
    <w:rsid w:val="008D25DD"/>
    <w:rsid w:val="008D2CD7"/>
    <w:rsid w:val="008D5D75"/>
    <w:rsid w:val="008E08E4"/>
    <w:rsid w:val="008E2C07"/>
    <w:rsid w:val="008E6CAF"/>
    <w:rsid w:val="008F0917"/>
    <w:rsid w:val="008F3439"/>
    <w:rsid w:val="00900733"/>
    <w:rsid w:val="00901622"/>
    <w:rsid w:val="00906596"/>
    <w:rsid w:val="00907163"/>
    <w:rsid w:val="00907CE5"/>
    <w:rsid w:val="00910CBB"/>
    <w:rsid w:val="00931820"/>
    <w:rsid w:val="009372FC"/>
    <w:rsid w:val="009410E5"/>
    <w:rsid w:val="00952829"/>
    <w:rsid w:val="00960EDD"/>
    <w:rsid w:val="00963DFD"/>
    <w:rsid w:val="00966411"/>
    <w:rsid w:val="00971988"/>
    <w:rsid w:val="00976B8B"/>
    <w:rsid w:val="00980014"/>
    <w:rsid w:val="009834B0"/>
    <w:rsid w:val="00983922"/>
    <w:rsid w:val="0098584C"/>
    <w:rsid w:val="009A46C2"/>
    <w:rsid w:val="009B2E96"/>
    <w:rsid w:val="009B3D71"/>
    <w:rsid w:val="009B3F08"/>
    <w:rsid w:val="009B6BDB"/>
    <w:rsid w:val="009B729B"/>
    <w:rsid w:val="009D0AA4"/>
    <w:rsid w:val="009D28D7"/>
    <w:rsid w:val="009D61B1"/>
    <w:rsid w:val="009D7600"/>
    <w:rsid w:val="009E1EF6"/>
    <w:rsid w:val="009E2472"/>
    <w:rsid w:val="00A10504"/>
    <w:rsid w:val="00A12D4A"/>
    <w:rsid w:val="00A137FB"/>
    <w:rsid w:val="00A141EE"/>
    <w:rsid w:val="00A44867"/>
    <w:rsid w:val="00A45BE2"/>
    <w:rsid w:val="00A47872"/>
    <w:rsid w:val="00A50C50"/>
    <w:rsid w:val="00A534FA"/>
    <w:rsid w:val="00A54918"/>
    <w:rsid w:val="00A62368"/>
    <w:rsid w:val="00A70009"/>
    <w:rsid w:val="00A71472"/>
    <w:rsid w:val="00A718BF"/>
    <w:rsid w:val="00A83012"/>
    <w:rsid w:val="00A85343"/>
    <w:rsid w:val="00A90645"/>
    <w:rsid w:val="00A96D12"/>
    <w:rsid w:val="00A97BA1"/>
    <w:rsid w:val="00AA07D9"/>
    <w:rsid w:val="00AA09DD"/>
    <w:rsid w:val="00AA11A9"/>
    <w:rsid w:val="00AA50D6"/>
    <w:rsid w:val="00AA6298"/>
    <w:rsid w:val="00AA7A15"/>
    <w:rsid w:val="00AB254B"/>
    <w:rsid w:val="00AB5CF9"/>
    <w:rsid w:val="00AC41A0"/>
    <w:rsid w:val="00AD7494"/>
    <w:rsid w:val="00AD7D85"/>
    <w:rsid w:val="00AE4014"/>
    <w:rsid w:val="00AE65E2"/>
    <w:rsid w:val="00AF355F"/>
    <w:rsid w:val="00AF7026"/>
    <w:rsid w:val="00AF7492"/>
    <w:rsid w:val="00B027C5"/>
    <w:rsid w:val="00B1053A"/>
    <w:rsid w:val="00B22142"/>
    <w:rsid w:val="00B22555"/>
    <w:rsid w:val="00B30F6A"/>
    <w:rsid w:val="00B42DA7"/>
    <w:rsid w:val="00B51F59"/>
    <w:rsid w:val="00B54478"/>
    <w:rsid w:val="00B613CB"/>
    <w:rsid w:val="00B66A74"/>
    <w:rsid w:val="00B71313"/>
    <w:rsid w:val="00B71868"/>
    <w:rsid w:val="00B7671D"/>
    <w:rsid w:val="00B863C7"/>
    <w:rsid w:val="00B91F53"/>
    <w:rsid w:val="00B9492A"/>
    <w:rsid w:val="00B95FC5"/>
    <w:rsid w:val="00B97B8F"/>
    <w:rsid w:val="00B97C44"/>
    <w:rsid w:val="00BA1C87"/>
    <w:rsid w:val="00BA2858"/>
    <w:rsid w:val="00BB07F2"/>
    <w:rsid w:val="00BC0EBD"/>
    <w:rsid w:val="00BC4897"/>
    <w:rsid w:val="00BE5C95"/>
    <w:rsid w:val="00BF1915"/>
    <w:rsid w:val="00BF5C8D"/>
    <w:rsid w:val="00BF6D9E"/>
    <w:rsid w:val="00C07FF0"/>
    <w:rsid w:val="00C1157E"/>
    <w:rsid w:val="00C11ECF"/>
    <w:rsid w:val="00C1433F"/>
    <w:rsid w:val="00C14F28"/>
    <w:rsid w:val="00C21D24"/>
    <w:rsid w:val="00C24E31"/>
    <w:rsid w:val="00C2617D"/>
    <w:rsid w:val="00C27246"/>
    <w:rsid w:val="00C30083"/>
    <w:rsid w:val="00C360C3"/>
    <w:rsid w:val="00C65ECC"/>
    <w:rsid w:val="00C740B3"/>
    <w:rsid w:val="00C82C5C"/>
    <w:rsid w:val="00C92F51"/>
    <w:rsid w:val="00C95D8E"/>
    <w:rsid w:val="00CA2E25"/>
    <w:rsid w:val="00CA690E"/>
    <w:rsid w:val="00CB0A11"/>
    <w:rsid w:val="00CB7168"/>
    <w:rsid w:val="00CC456F"/>
    <w:rsid w:val="00CC46BC"/>
    <w:rsid w:val="00CC50F2"/>
    <w:rsid w:val="00CC7396"/>
    <w:rsid w:val="00CC7565"/>
    <w:rsid w:val="00CC7C6D"/>
    <w:rsid w:val="00CD08C7"/>
    <w:rsid w:val="00CD161B"/>
    <w:rsid w:val="00CD3530"/>
    <w:rsid w:val="00CD3DB7"/>
    <w:rsid w:val="00CF140C"/>
    <w:rsid w:val="00CF217F"/>
    <w:rsid w:val="00CF4D76"/>
    <w:rsid w:val="00CF5CDB"/>
    <w:rsid w:val="00D02B53"/>
    <w:rsid w:val="00D243EF"/>
    <w:rsid w:val="00D25B35"/>
    <w:rsid w:val="00D313CE"/>
    <w:rsid w:val="00D31626"/>
    <w:rsid w:val="00D33521"/>
    <w:rsid w:val="00D543AC"/>
    <w:rsid w:val="00D62036"/>
    <w:rsid w:val="00D62669"/>
    <w:rsid w:val="00D632E1"/>
    <w:rsid w:val="00D70A8E"/>
    <w:rsid w:val="00D720CA"/>
    <w:rsid w:val="00D72B85"/>
    <w:rsid w:val="00D76374"/>
    <w:rsid w:val="00D83006"/>
    <w:rsid w:val="00D86107"/>
    <w:rsid w:val="00D91012"/>
    <w:rsid w:val="00D91CF8"/>
    <w:rsid w:val="00DB1361"/>
    <w:rsid w:val="00DB223B"/>
    <w:rsid w:val="00DB3FC7"/>
    <w:rsid w:val="00DC63AC"/>
    <w:rsid w:val="00DC6618"/>
    <w:rsid w:val="00DD3EA1"/>
    <w:rsid w:val="00DE23A3"/>
    <w:rsid w:val="00DE431D"/>
    <w:rsid w:val="00DE713A"/>
    <w:rsid w:val="00DF1B19"/>
    <w:rsid w:val="00DF641F"/>
    <w:rsid w:val="00DF6637"/>
    <w:rsid w:val="00E02D4E"/>
    <w:rsid w:val="00E14E16"/>
    <w:rsid w:val="00E211F5"/>
    <w:rsid w:val="00E371AF"/>
    <w:rsid w:val="00E3747D"/>
    <w:rsid w:val="00E378D1"/>
    <w:rsid w:val="00E40872"/>
    <w:rsid w:val="00E40B84"/>
    <w:rsid w:val="00E41261"/>
    <w:rsid w:val="00E438C8"/>
    <w:rsid w:val="00E50C71"/>
    <w:rsid w:val="00E53E12"/>
    <w:rsid w:val="00E54C99"/>
    <w:rsid w:val="00E6515D"/>
    <w:rsid w:val="00E66DAD"/>
    <w:rsid w:val="00E7453E"/>
    <w:rsid w:val="00E81001"/>
    <w:rsid w:val="00E835C8"/>
    <w:rsid w:val="00E96AAA"/>
    <w:rsid w:val="00E97420"/>
    <w:rsid w:val="00EA7E7E"/>
    <w:rsid w:val="00EB32B3"/>
    <w:rsid w:val="00EB3E57"/>
    <w:rsid w:val="00EB65A9"/>
    <w:rsid w:val="00EB6FFD"/>
    <w:rsid w:val="00EB7B86"/>
    <w:rsid w:val="00EE3CAF"/>
    <w:rsid w:val="00EE57B3"/>
    <w:rsid w:val="00EF198F"/>
    <w:rsid w:val="00EF60B5"/>
    <w:rsid w:val="00F00762"/>
    <w:rsid w:val="00F00E0B"/>
    <w:rsid w:val="00F04469"/>
    <w:rsid w:val="00F05B70"/>
    <w:rsid w:val="00F05EA8"/>
    <w:rsid w:val="00F17EE7"/>
    <w:rsid w:val="00F23D26"/>
    <w:rsid w:val="00F2770C"/>
    <w:rsid w:val="00F347DF"/>
    <w:rsid w:val="00F356BB"/>
    <w:rsid w:val="00F4755E"/>
    <w:rsid w:val="00F47D68"/>
    <w:rsid w:val="00F53B5F"/>
    <w:rsid w:val="00F54BB6"/>
    <w:rsid w:val="00F55B57"/>
    <w:rsid w:val="00F56919"/>
    <w:rsid w:val="00F70145"/>
    <w:rsid w:val="00F73B84"/>
    <w:rsid w:val="00F74FE3"/>
    <w:rsid w:val="00F77429"/>
    <w:rsid w:val="00F8039E"/>
    <w:rsid w:val="00F83DE6"/>
    <w:rsid w:val="00F85586"/>
    <w:rsid w:val="00F919D0"/>
    <w:rsid w:val="00FA2010"/>
    <w:rsid w:val="00FB1ABC"/>
    <w:rsid w:val="00FB1FD6"/>
    <w:rsid w:val="00FB342C"/>
    <w:rsid w:val="00FC0BAA"/>
    <w:rsid w:val="00FD0D02"/>
    <w:rsid w:val="00FE50DB"/>
    <w:rsid w:val="00FE7713"/>
    <w:rsid w:val="00FF1FEB"/>
    <w:rsid w:val="00FF234F"/>
    <w:rsid w:val="00FF4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F05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B223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2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14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1">
    <w:name w:val="Стиль1"/>
    <w:basedOn w:val="ContentBodyBold"/>
    <w:link w:val="10"/>
    <w:qFormat/>
    <w:rsid w:val="000A68BC"/>
    <w:pPr>
      <w:tabs>
        <w:tab w:val="left" w:pos="255"/>
        <w:tab w:val="right" w:pos="2231"/>
      </w:tabs>
      <w:jc w:val="right"/>
    </w:pPr>
    <w:rPr>
      <w:color w:val="31849B" w:themeColor="accent5" w:themeShade="BF"/>
      <w:sz w:val="22"/>
    </w:rPr>
  </w:style>
  <w:style w:type="character" w:customStyle="1" w:styleId="10">
    <w:name w:val="Стиль1 Знак"/>
    <w:basedOn w:val="ContentBodyBoldChar"/>
    <w:link w:val="1"/>
    <w:rsid w:val="000A68BC"/>
    <w:rPr>
      <w:b/>
      <w:color w:val="31849B" w:themeColor="accent5" w:themeShade="B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B223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2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14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1">
    <w:name w:val="Стиль1"/>
    <w:basedOn w:val="ContentBodyBold"/>
    <w:link w:val="10"/>
    <w:qFormat/>
    <w:rsid w:val="000A68BC"/>
    <w:pPr>
      <w:tabs>
        <w:tab w:val="left" w:pos="255"/>
        <w:tab w:val="right" w:pos="2231"/>
      </w:tabs>
      <w:jc w:val="right"/>
    </w:pPr>
    <w:rPr>
      <w:color w:val="31849B" w:themeColor="accent5" w:themeShade="BF"/>
      <w:sz w:val="22"/>
    </w:rPr>
  </w:style>
  <w:style w:type="character" w:customStyle="1" w:styleId="10">
    <w:name w:val="Стиль1 Знак"/>
    <w:basedOn w:val="ContentBodyBoldChar"/>
    <w:link w:val="1"/>
    <w:rsid w:val="000A68BC"/>
    <w:rPr>
      <w:b/>
      <w:color w:val="31849B" w:themeColor="accent5" w:themeShade="B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arbushevRoma@gmail.com" TargetMode="Externa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CO\Backup\Olha%20Klok\TEMPLATE%20Library_new\Resume%20Template\Resume%20Template%20(201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CCE249-611F-483E-8545-E4FF6D0E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(2012)</Template>
  <TotalTime>3190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SoftServe, Inc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Karbushev</dc:creator>
  <cp:lastModifiedBy>Ромчик</cp:lastModifiedBy>
  <cp:revision>367</cp:revision>
  <cp:lastPrinted>2013-10-24T10:21:00Z</cp:lastPrinted>
  <dcterms:created xsi:type="dcterms:W3CDTF">2013-10-21T06:01:00Z</dcterms:created>
  <dcterms:modified xsi:type="dcterms:W3CDTF">2014-11-25T19:37:00Z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